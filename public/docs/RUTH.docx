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DF" w:rsidRPr="001E10B1" w:rsidRDefault="00AE3F16" w:rsidP="00B634DF">
      <w:pPr>
        <w:pStyle w:val="ContactInfo"/>
        <w:rPr>
          <w:sz w:val="22"/>
          <w:szCs w:val="22"/>
        </w:rPr>
      </w:pPr>
      <w:sdt>
        <w:sdtPr>
          <w:rPr>
            <w:sz w:val="22"/>
            <w:szCs w:val="22"/>
          </w:rPr>
          <w:alias w:val="Street Address"/>
          <w:tag w:val="Street Address"/>
          <w:id w:val="1415969137"/>
          <w:placeholder>
            <w:docPart w:val="9D3632CCDC4B40C6BD4F61EDBC8CE3F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B634DF" w:rsidRPr="001E10B1">
            <w:rPr>
              <w:sz w:val="22"/>
              <w:szCs w:val="22"/>
            </w:rPr>
            <w:t xml:space="preserve">#13 </w:t>
          </w:r>
          <w:proofErr w:type="spellStart"/>
          <w:r w:rsidR="00B634DF" w:rsidRPr="001E10B1">
            <w:rPr>
              <w:sz w:val="22"/>
              <w:szCs w:val="22"/>
            </w:rPr>
            <w:t>Abasitong</w:t>
          </w:r>
          <w:proofErr w:type="spellEnd"/>
          <w:r w:rsidR="00B634DF" w:rsidRPr="001E10B1">
            <w:rPr>
              <w:sz w:val="22"/>
              <w:szCs w:val="22"/>
            </w:rPr>
            <w:t xml:space="preserve"> street, </w:t>
          </w:r>
          <w:proofErr w:type="spellStart"/>
          <w:r w:rsidR="00B634DF" w:rsidRPr="001E10B1">
            <w:rPr>
              <w:sz w:val="22"/>
              <w:szCs w:val="22"/>
            </w:rPr>
            <w:t>Itu</w:t>
          </w:r>
          <w:proofErr w:type="spellEnd"/>
          <w:r w:rsidR="00B634DF" w:rsidRPr="001E10B1">
            <w:rPr>
              <w:sz w:val="22"/>
              <w:szCs w:val="22"/>
            </w:rPr>
            <w:t>.</w:t>
          </w:r>
        </w:sdtContent>
      </w:sdt>
    </w:p>
    <w:sdt>
      <w:sdtPr>
        <w:rPr>
          <w:sz w:val="22"/>
          <w:szCs w:val="22"/>
        </w:rPr>
        <w:alias w:val="Category"/>
        <w:tag w:val=""/>
        <w:id w:val="1543715586"/>
        <w:placeholder>
          <w:docPart w:val="BE42A9059F6343CBBE7C070577D9009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B634DF" w:rsidRPr="001E10B1" w:rsidRDefault="00B634DF" w:rsidP="00B634DF">
          <w:pPr>
            <w:pStyle w:val="ContactInfo"/>
            <w:rPr>
              <w:sz w:val="22"/>
              <w:szCs w:val="22"/>
            </w:rPr>
          </w:pPr>
          <w:proofErr w:type="spellStart"/>
          <w:r w:rsidRPr="001E10B1">
            <w:rPr>
              <w:sz w:val="22"/>
              <w:szCs w:val="22"/>
            </w:rPr>
            <w:t>Uyo</w:t>
          </w:r>
          <w:proofErr w:type="spellEnd"/>
          <w:r w:rsidRPr="001E10B1">
            <w:rPr>
              <w:sz w:val="22"/>
              <w:szCs w:val="22"/>
            </w:rPr>
            <w:t>, 5200001</w:t>
          </w:r>
        </w:p>
      </w:sdtContent>
    </w:sdt>
    <w:p w:rsidR="00B634DF" w:rsidRPr="001E10B1" w:rsidRDefault="00AE3F16" w:rsidP="00B634DF">
      <w:pPr>
        <w:pStyle w:val="ContactInfo"/>
        <w:rPr>
          <w:sz w:val="22"/>
          <w:szCs w:val="22"/>
        </w:rPr>
      </w:pPr>
      <w:sdt>
        <w:sdtPr>
          <w:rPr>
            <w:sz w:val="22"/>
            <w:szCs w:val="22"/>
          </w:rPr>
          <w:alias w:val="Telephone"/>
          <w:tag w:val="Telephone"/>
          <w:id w:val="599758962"/>
          <w:placeholder>
            <w:docPart w:val="74DA900F5CE84713B768BE4848747CD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634DF" w:rsidRPr="001E10B1">
            <w:rPr>
              <w:sz w:val="22"/>
              <w:szCs w:val="22"/>
            </w:rPr>
            <w:t>08100461073</w:t>
          </w:r>
        </w:sdtContent>
      </w:sdt>
    </w:p>
    <w:sdt>
      <w:sdtPr>
        <w:rPr>
          <w:rStyle w:val="Emphasis"/>
          <w:sz w:val="22"/>
          <w:szCs w:val="22"/>
        </w:rPr>
        <w:alias w:val="Email"/>
        <w:tag w:val=""/>
        <w:id w:val="1889536063"/>
        <w:placeholder>
          <w:docPart w:val="6ED43B58CAFC4E12A5CA5B1260DEFF8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B634DF" w:rsidRPr="001E10B1" w:rsidRDefault="00B634DF" w:rsidP="00B634DF">
          <w:pPr>
            <w:pStyle w:val="ContactInfo"/>
            <w:rPr>
              <w:rStyle w:val="Emphasis"/>
              <w:sz w:val="22"/>
              <w:szCs w:val="22"/>
            </w:rPr>
          </w:pPr>
          <w:r w:rsidRPr="001E10B1">
            <w:rPr>
              <w:rStyle w:val="Emphasis"/>
              <w:sz w:val="22"/>
              <w:szCs w:val="22"/>
            </w:rPr>
            <w:t>ruthny16@gmail.com</w:t>
          </w:r>
        </w:p>
      </w:sdtContent>
    </w:sdt>
    <w:p w:rsidR="00B634DF" w:rsidRDefault="00AE3F16" w:rsidP="00B634DF">
      <w:pPr>
        <w:pStyle w:val="Name"/>
      </w:pPr>
      <w:sdt>
        <w:sdtPr>
          <w:alias w:val="Your Name"/>
          <w:tag w:val=""/>
          <w:id w:val="1197042864"/>
          <w:placeholder>
            <w:docPart w:val="5CB841CB27F44D1CAC63673CA6EDB26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634DF">
            <w:rPr>
              <w:lang w:val="en-GB"/>
            </w:rPr>
            <w:t>NYONG, RUTH</w:t>
          </w:r>
        </w:sdtContent>
      </w:sdt>
      <w:r w:rsidR="00B634DF">
        <w:t xml:space="preserve"> JOSHUA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p w:rsidR="00B634DF" w:rsidRDefault="00B634DF" w:rsidP="00B77C60">
            <w:pPr>
              <w:pStyle w:val="ResumeText"/>
            </w:pPr>
            <w:r>
              <w:t>To work in a challenging environment where I will utilize my inner strength, innovative and strategic organizational skills to the progressive growth and value of the organization while enhancing my skill sets for better productivity.  I can help organizations grow digitally for increased efficiency.</w:t>
            </w:r>
          </w:p>
        </w:tc>
      </w:tr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BIO-DATA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p w:rsidR="00B634DF" w:rsidRDefault="00B634DF" w:rsidP="00B77C60">
            <w:pPr>
              <w:pStyle w:val="ResumeText"/>
            </w:pPr>
            <w:r>
              <w:t>Gender:  Female</w:t>
            </w:r>
          </w:p>
          <w:p w:rsidR="00B634DF" w:rsidRDefault="00B634DF" w:rsidP="00B77C60">
            <w:pPr>
              <w:pStyle w:val="ResumeText"/>
            </w:pPr>
            <w:r>
              <w:t>Date of birth:  25</w:t>
            </w:r>
            <w:r w:rsidRPr="00ED58DB">
              <w:rPr>
                <w:vertAlign w:val="superscript"/>
              </w:rPr>
              <w:t>th</w:t>
            </w:r>
            <w:r>
              <w:t xml:space="preserve"> November, 1994</w:t>
            </w:r>
          </w:p>
          <w:p w:rsidR="00B634DF" w:rsidRDefault="00B634DF" w:rsidP="00B77C60">
            <w:pPr>
              <w:pStyle w:val="ResumeText"/>
            </w:pPr>
            <w:r>
              <w:t xml:space="preserve">State of origin: </w:t>
            </w:r>
            <w:proofErr w:type="spellStart"/>
            <w:r>
              <w:t>Akwa</w:t>
            </w:r>
            <w:proofErr w:type="spellEnd"/>
            <w:r>
              <w:t xml:space="preserve"> </w:t>
            </w:r>
            <w:proofErr w:type="spellStart"/>
            <w:r>
              <w:t>Ibom</w:t>
            </w:r>
            <w:proofErr w:type="spellEnd"/>
            <w:r>
              <w:t xml:space="preserve"> State</w:t>
            </w:r>
          </w:p>
          <w:p w:rsidR="00B634DF" w:rsidRDefault="00B634DF" w:rsidP="00B77C60">
            <w:pPr>
              <w:pStyle w:val="ResumeText"/>
            </w:pPr>
            <w:r>
              <w:t>Nationality:  Nigerian</w:t>
            </w:r>
          </w:p>
          <w:p w:rsidR="00B634DF" w:rsidRDefault="00B634DF" w:rsidP="00B77C60">
            <w:pPr>
              <w:pStyle w:val="ResumeText"/>
            </w:pPr>
            <w:r>
              <w:t>Marita status:  single</w:t>
            </w:r>
          </w:p>
        </w:tc>
      </w:tr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p w:rsidR="00B634DF" w:rsidRDefault="00B634DF" w:rsidP="00B77C60">
            <w:pPr>
              <w:pStyle w:val="ResumeText"/>
            </w:pPr>
            <w:r>
              <w:t>Critical thinking</w:t>
            </w:r>
          </w:p>
          <w:p w:rsidR="00B634DF" w:rsidRDefault="00B634DF" w:rsidP="00B77C60">
            <w:pPr>
              <w:pStyle w:val="ResumeText"/>
            </w:pPr>
            <w:r>
              <w:t>Digital skills</w:t>
            </w:r>
          </w:p>
          <w:p w:rsidR="00B634DF" w:rsidRDefault="00B634DF" w:rsidP="00B77C60">
            <w:pPr>
              <w:pStyle w:val="ResumeText"/>
            </w:pPr>
            <w:r>
              <w:t>Platform management</w:t>
            </w:r>
          </w:p>
          <w:p w:rsidR="00B634DF" w:rsidRDefault="00B634DF" w:rsidP="00B77C60">
            <w:pPr>
              <w:pStyle w:val="ResumeText"/>
            </w:pPr>
            <w:r>
              <w:t>Web development</w:t>
            </w:r>
          </w:p>
          <w:p w:rsidR="00B634DF" w:rsidRDefault="00B634DF" w:rsidP="00B77C60">
            <w:pPr>
              <w:pStyle w:val="ResumeText"/>
            </w:pPr>
            <w:r>
              <w:t>Microsoft office skills</w:t>
            </w:r>
          </w:p>
          <w:p w:rsidR="00B634DF" w:rsidRDefault="00B634DF" w:rsidP="00B77C60">
            <w:pPr>
              <w:pStyle w:val="ResumeText"/>
            </w:pPr>
            <w:r>
              <w:t>Customer service</w:t>
            </w:r>
          </w:p>
          <w:p w:rsidR="00B634DF" w:rsidRDefault="00B634DF" w:rsidP="00B77C60">
            <w:pPr>
              <w:pStyle w:val="ResumeText"/>
            </w:pPr>
            <w:r>
              <w:t>Presentation</w:t>
            </w:r>
          </w:p>
          <w:p w:rsidR="00B634DF" w:rsidRDefault="00B634DF" w:rsidP="00B77C60">
            <w:pPr>
              <w:pStyle w:val="ResumeText"/>
            </w:pPr>
            <w:r>
              <w:t>Public speaking</w:t>
            </w:r>
          </w:p>
          <w:p w:rsidR="00B634DF" w:rsidRDefault="00B634DF" w:rsidP="00B77C60">
            <w:pPr>
              <w:pStyle w:val="ResumeText"/>
            </w:pPr>
            <w:r>
              <w:t>Problem solving</w:t>
            </w:r>
          </w:p>
        </w:tc>
      </w:tr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16AE31A94AB343B6A2A9458E57E25853"/>
                  </w:placeholder>
                  <w15:color w:val="C0C0C0"/>
                  <w15:repeatingSectionItem/>
                </w:sdtPr>
                <w:sdtEndPr/>
                <w:sdtContent>
                  <w:p w:rsidR="00B634DF" w:rsidRDefault="00B634DF" w:rsidP="00B77C60">
                    <w:pPr>
                      <w:pStyle w:val="Heading2"/>
                    </w:pPr>
                    <w:r>
                      <w:t>web developer (intern), the roothub</w:t>
                    </w:r>
                  </w:p>
                  <w:p w:rsidR="00B634DF" w:rsidRDefault="00B634DF" w:rsidP="00B77C60">
                    <w:pPr>
                      <w:pStyle w:val="ResumeText"/>
                    </w:pPr>
                    <w:r>
                      <w:t>Oct 2017- present</w:t>
                    </w:r>
                  </w:p>
                  <w:p w:rsidR="00B634DF" w:rsidRDefault="00AE3F16" w:rsidP="00B77C60"/>
                </w:sdtContent>
              </w:sdt>
            </w:sdtContent>
          </w:sdt>
        </w:tc>
      </w:tr>
      <w:tr w:rsidR="00B634DF" w:rsidTr="00B77C60">
        <w:trPr>
          <w:trHeight w:val="3"/>
        </w:trPr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691765356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126388115"/>
                  <w:placeholder>
                    <w:docPart w:val="16AE31A94AB343B6A2A9458E57E25853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E60C75" w:rsidRPr="002E72D3" w:rsidRDefault="00E60C75" w:rsidP="00E60C75">
                    <w:pPr>
                      <w:rPr>
                        <w:b/>
                      </w:rPr>
                    </w:pPr>
                    <w:r w:rsidRPr="002E72D3">
                      <w:rPr>
                        <w:b/>
                      </w:rPr>
                      <w:t>GOOGLE</w:t>
                    </w:r>
                  </w:p>
                  <w:p w:rsidR="00E60C75" w:rsidRPr="00E60C75" w:rsidRDefault="00E60C75" w:rsidP="00E60C75">
                    <w:r>
                      <w:t>2018 (Online marketing fundamentals, Digital skills)</w:t>
                    </w:r>
                    <w:bookmarkStart w:id="0" w:name="_GoBack"/>
                    <w:bookmarkEnd w:id="0"/>
                  </w:p>
                  <w:p w:rsidR="00B634DF" w:rsidRDefault="00B634DF" w:rsidP="00B77C60">
                    <w:pPr>
                      <w:pStyle w:val="Heading2"/>
                    </w:pPr>
                    <w:r>
                      <w:t xml:space="preserve">university of uyo, uyo </w:t>
                    </w:r>
                  </w:p>
                  <w:p w:rsidR="00B634DF" w:rsidRPr="00797B85" w:rsidRDefault="00B634DF" w:rsidP="00B77C60">
                    <w:r>
                      <w:t>2012-2017 (</w:t>
                    </w:r>
                    <w:proofErr w:type="spellStart"/>
                    <w:proofErr w:type="gramStart"/>
                    <w:r>
                      <w:t>B.Agric</w:t>
                    </w:r>
                    <w:proofErr w:type="spellEnd"/>
                    <w:proofErr w:type="gramEnd"/>
                    <w:r>
                      <w:t xml:space="preserve"> in crop science)</w:t>
                    </w:r>
                  </w:p>
                  <w:p w:rsidR="00E60C75" w:rsidRPr="00E60C75" w:rsidRDefault="00E60C75" w:rsidP="00B77C60">
                    <w:pPr>
                      <w:rPr>
                        <w:b/>
                      </w:rPr>
                    </w:pPr>
                    <w:r w:rsidRPr="00E60C75">
                      <w:rPr>
                        <w:b/>
                      </w:rPr>
                      <w:t>THE ROOTHUB</w:t>
                    </w:r>
                  </w:p>
                  <w:p w:rsidR="00E60C75" w:rsidRPr="00ED58DB" w:rsidRDefault="00E60C75" w:rsidP="00B77C60">
                    <w:r>
                      <w:t>2017 (Web Development and Graphics Design skills)</w:t>
                    </w:r>
                  </w:p>
                  <w:p w:rsidR="00B634DF" w:rsidRDefault="00B634DF" w:rsidP="00B77C60">
                    <w:pPr>
                      <w:pStyle w:val="Heading2"/>
                    </w:pPr>
                    <w:r>
                      <w:lastRenderedPageBreak/>
                      <w:t>the center for global enterprise</w:t>
                    </w:r>
                  </w:p>
                  <w:p w:rsidR="00B634DF" w:rsidRDefault="00B634DF" w:rsidP="00B77C60">
                    <w:r>
                      <w:t>2017 (Platform management, strategy and innovation.)</w:t>
                    </w:r>
                  </w:p>
                </w:sdtContent>
              </w:sdt>
            </w:sdtContent>
          </w:sdt>
        </w:tc>
      </w:tr>
    </w:tbl>
    <w:p w:rsidR="00B634DF" w:rsidRPr="00AB1C7A" w:rsidRDefault="00B634DF" w:rsidP="00B634DF">
      <w:pPr>
        <w:tabs>
          <w:tab w:val="left" w:pos="2503"/>
        </w:tabs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Software proficiency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p w:rsidR="00B634DF" w:rsidRDefault="00B634DF" w:rsidP="00B77C60">
            <w:pPr>
              <w:pStyle w:val="ResumeText"/>
            </w:pPr>
            <w:r>
              <w:t>Google</w:t>
            </w:r>
          </w:p>
          <w:p w:rsidR="00B634DF" w:rsidRDefault="00B634DF" w:rsidP="00B77C60">
            <w:pPr>
              <w:pStyle w:val="ResumeText"/>
            </w:pPr>
            <w:r>
              <w:t xml:space="preserve">Microsoft word </w:t>
            </w:r>
          </w:p>
          <w:p w:rsidR="00B634DF" w:rsidRDefault="00B634DF" w:rsidP="00B77C60">
            <w:pPr>
              <w:pStyle w:val="ResumeText"/>
            </w:pPr>
            <w:r>
              <w:t xml:space="preserve">Microsoft </w:t>
            </w:r>
            <w:proofErr w:type="spellStart"/>
            <w:r>
              <w:t>powerpoint</w:t>
            </w:r>
            <w:proofErr w:type="spellEnd"/>
          </w:p>
          <w:p w:rsidR="00B634DF" w:rsidRDefault="00B634DF" w:rsidP="00B77C60">
            <w:pPr>
              <w:pStyle w:val="ResumeText"/>
            </w:pPr>
            <w:r>
              <w:t>Corel draw</w:t>
            </w:r>
          </w:p>
        </w:tc>
      </w:tr>
      <w:tr w:rsidR="00B634DF" w:rsidTr="00B77C60">
        <w:tc>
          <w:tcPr>
            <w:tcW w:w="1778" w:type="dxa"/>
          </w:tcPr>
          <w:p w:rsidR="00B634DF" w:rsidRDefault="00B634DF" w:rsidP="00B77C60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B634DF" w:rsidRDefault="00B634DF" w:rsidP="00B77C6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3D38F407468F4669BA7B970B21CE074C"/>
                  </w:placeholder>
                  <w15:color w:val="C0C0C0"/>
                  <w15:repeatingSectionItem/>
                </w:sdtPr>
                <w:sdtEndPr/>
                <w:sdtContent>
                  <w:p w:rsidR="00B634DF" w:rsidRDefault="00B634DF" w:rsidP="00B77C60">
                    <w:pPr>
                      <w:pStyle w:val="Heading2"/>
                    </w:pPr>
                    <w:r>
                      <w:t>Dr. O. S. Aderi</w:t>
                    </w:r>
                  </w:p>
                  <w:p w:rsidR="00B634DF" w:rsidRDefault="00B634DF" w:rsidP="00B77C60">
                    <w:pPr>
                      <w:pStyle w:val="ResumeText"/>
                    </w:pPr>
                    <w:proofErr w:type="spellStart"/>
                    <w:r>
                      <w:t>Dr</w:t>
                    </w:r>
                    <w:proofErr w:type="spellEnd"/>
                    <w:r>
                      <w:t xml:space="preserve"> O. S. </w:t>
                    </w:r>
                    <w:proofErr w:type="spellStart"/>
                    <w:r>
                      <w:t>Aderi</w:t>
                    </w:r>
                    <w:proofErr w:type="spellEnd"/>
                    <w:r>
                      <w:t xml:space="preserve">, </w:t>
                    </w:r>
                  </w:p>
                  <w:p w:rsidR="00B634DF" w:rsidRDefault="00B634DF" w:rsidP="00B77C60">
                    <w:pPr>
                      <w:pStyle w:val="ResumeText"/>
                    </w:pPr>
                    <w:r>
                      <w:t xml:space="preserve">Lecturer, University of </w:t>
                    </w:r>
                    <w:proofErr w:type="spellStart"/>
                    <w:r>
                      <w:t>Uyo</w:t>
                    </w:r>
                    <w:proofErr w:type="spellEnd"/>
                    <w:r>
                      <w:t>.</w:t>
                    </w:r>
                  </w:p>
                  <w:p w:rsidR="00B634DF" w:rsidRDefault="00B634DF" w:rsidP="00B77C60">
                    <w:pPr>
                      <w:pStyle w:val="ResumeText"/>
                    </w:pPr>
                    <w:r>
                      <w:t>08037285698</w:t>
                    </w:r>
                  </w:p>
                </w:sdtContent>
              </w:sdt>
            </w:sdtContent>
          </w:sdt>
        </w:tc>
      </w:tr>
    </w:tbl>
    <w:p w:rsidR="00B634DF" w:rsidRDefault="00B634DF" w:rsidP="00B634DF"/>
    <w:p w:rsidR="00AB1C7A" w:rsidRPr="00AB1C7A" w:rsidRDefault="00AB1C7A" w:rsidP="00B634DF">
      <w:pPr>
        <w:tabs>
          <w:tab w:val="left" w:pos="2503"/>
        </w:tabs>
      </w:pPr>
    </w:p>
    <w:p w:rsidR="00B634DF" w:rsidRDefault="00B634DF" w:rsidP="00AB1C7A"/>
    <w:p w:rsid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080F3B" w:rsidRPr="00080F3B" w:rsidRDefault="00080F3B" w:rsidP="00080F3B"/>
    <w:p w:rsidR="001E355A" w:rsidRPr="00080F3B" w:rsidRDefault="00080F3B" w:rsidP="00080F3B">
      <w:pPr>
        <w:tabs>
          <w:tab w:val="left" w:pos="8805"/>
        </w:tabs>
      </w:pPr>
      <w:r>
        <w:tab/>
      </w:r>
    </w:p>
    <w:sectPr w:rsidR="001E355A" w:rsidRPr="00080F3B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F16" w:rsidRDefault="00AE3F16">
      <w:pPr>
        <w:spacing w:before="0" w:after="0" w:line="240" w:lineRule="auto"/>
      </w:pPr>
      <w:r>
        <w:separator/>
      </w:r>
    </w:p>
  </w:endnote>
  <w:endnote w:type="continuationSeparator" w:id="0">
    <w:p w:rsidR="00AE3F16" w:rsidRDefault="00AE3F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C7A" w:rsidRDefault="00AB1C7A" w:rsidP="00080F3B">
    <w:pPr>
      <w:pStyle w:val="Footer"/>
      <w:tabs>
        <w:tab w:val="left" w:pos="8805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F16" w:rsidRDefault="00AE3F16">
      <w:pPr>
        <w:spacing w:before="0" w:after="0" w:line="240" w:lineRule="auto"/>
      </w:pPr>
      <w:r>
        <w:separator/>
      </w:r>
    </w:p>
  </w:footnote>
  <w:footnote w:type="continuationSeparator" w:id="0">
    <w:p w:rsidR="00AE3F16" w:rsidRDefault="00AE3F1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DB"/>
    <w:rsid w:val="00074F04"/>
    <w:rsid w:val="00080F3B"/>
    <w:rsid w:val="001E10B1"/>
    <w:rsid w:val="001E355A"/>
    <w:rsid w:val="002E72D3"/>
    <w:rsid w:val="002F7D3D"/>
    <w:rsid w:val="00301E09"/>
    <w:rsid w:val="003150F9"/>
    <w:rsid w:val="00382360"/>
    <w:rsid w:val="003908A3"/>
    <w:rsid w:val="00436BA4"/>
    <w:rsid w:val="00522AEB"/>
    <w:rsid w:val="0065395F"/>
    <w:rsid w:val="00797B85"/>
    <w:rsid w:val="00873A97"/>
    <w:rsid w:val="00AB1C7A"/>
    <w:rsid w:val="00AE3F16"/>
    <w:rsid w:val="00B634DF"/>
    <w:rsid w:val="00BC2902"/>
    <w:rsid w:val="00C17895"/>
    <w:rsid w:val="00CC66E9"/>
    <w:rsid w:val="00D74609"/>
    <w:rsid w:val="00DC2B43"/>
    <w:rsid w:val="00E60C75"/>
    <w:rsid w:val="00E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A802D"/>
  <w15:chartTrackingRefBased/>
  <w15:docId w15:val="{70EBC0BF-A934-4D8D-9D14-397BB94B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3632CCDC4B40C6BD4F61EDBC8CE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7EDB4-E84F-44A1-A573-5187A944F6B4}"/>
      </w:docPartPr>
      <w:docPartBody>
        <w:p w:rsidR="00F66CB3" w:rsidRDefault="00E96F64" w:rsidP="00E96F64">
          <w:pPr>
            <w:pStyle w:val="9D3632CCDC4B40C6BD4F61EDBC8CE3FB"/>
          </w:pPr>
          <w:r>
            <w:t>[Street Address]</w:t>
          </w:r>
        </w:p>
      </w:docPartBody>
    </w:docPart>
    <w:docPart>
      <w:docPartPr>
        <w:name w:val="BE42A9059F6343CBBE7C070577D90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B5575-AC10-43BA-AE5C-0764AD46E997}"/>
      </w:docPartPr>
      <w:docPartBody>
        <w:p w:rsidR="00F66CB3" w:rsidRDefault="00E96F64" w:rsidP="00E96F64">
          <w:pPr>
            <w:pStyle w:val="BE42A9059F6343CBBE7C070577D9009C"/>
          </w:pPr>
          <w:r>
            <w:t>[City, ST ZIP Code]</w:t>
          </w:r>
        </w:p>
      </w:docPartBody>
    </w:docPart>
    <w:docPart>
      <w:docPartPr>
        <w:name w:val="74DA900F5CE84713B768BE4848747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142EE-2235-48FD-8F24-6FB1096D27B2}"/>
      </w:docPartPr>
      <w:docPartBody>
        <w:p w:rsidR="00F66CB3" w:rsidRDefault="00E96F64" w:rsidP="00E96F64">
          <w:pPr>
            <w:pStyle w:val="74DA900F5CE84713B768BE4848747CDB"/>
          </w:pPr>
          <w:r>
            <w:t>[Telephone]</w:t>
          </w:r>
        </w:p>
      </w:docPartBody>
    </w:docPart>
    <w:docPart>
      <w:docPartPr>
        <w:name w:val="6ED43B58CAFC4E12A5CA5B1260DEF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F2939-7AB0-4848-BF7D-4ADA6E2795E1}"/>
      </w:docPartPr>
      <w:docPartBody>
        <w:p w:rsidR="00F66CB3" w:rsidRDefault="00E96F64" w:rsidP="00E96F64">
          <w:pPr>
            <w:pStyle w:val="6ED43B58CAFC4E12A5CA5B1260DEFF8C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5CB841CB27F44D1CAC63673CA6ED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AEC45-846B-4061-8FC2-6E2D2232DC50}"/>
      </w:docPartPr>
      <w:docPartBody>
        <w:p w:rsidR="00F66CB3" w:rsidRDefault="00E96F64" w:rsidP="00E96F64">
          <w:pPr>
            <w:pStyle w:val="5CB841CB27F44D1CAC63673CA6EDB26A"/>
          </w:pPr>
          <w:r>
            <w:t>[Your Name]</w:t>
          </w:r>
        </w:p>
      </w:docPartBody>
    </w:docPart>
    <w:docPart>
      <w:docPartPr>
        <w:name w:val="16AE31A94AB343B6A2A9458E57E25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3729C-E303-4A0C-A056-F9D9E29FE0DE}"/>
      </w:docPartPr>
      <w:docPartBody>
        <w:p w:rsidR="00F66CB3" w:rsidRDefault="00E96F64" w:rsidP="00E96F64">
          <w:pPr>
            <w:pStyle w:val="16AE31A94AB343B6A2A9458E57E258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38F407468F4669BA7B970B21CE0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F000-6AAC-4EA7-BAE3-97595CC32F6F}"/>
      </w:docPartPr>
      <w:docPartBody>
        <w:p w:rsidR="00F66CB3" w:rsidRDefault="00E96F64" w:rsidP="00E96F64">
          <w:pPr>
            <w:pStyle w:val="3D38F407468F4669BA7B970B21CE07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2B"/>
    <w:rsid w:val="002F16CA"/>
    <w:rsid w:val="00365F8F"/>
    <w:rsid w:val="00750436"/>
    <w:rsid w:val="00A44D1A"/>
    <w:rsid w:val="00BF5DE6"/>
    <w:rsid w:val="00D3762B"/>
    <w:rsid w:val="00E96F64"/>
    <w:rsid w:val="00EA5390"/>
    <w:rsid w:val="00F6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6F10AB2F344FE2919A74D5BD8A6C3C">
    <w:name w:val="D96F10AB2F344FE2919A74D5BD8A6C3C"/>
  </w:style>
  <w:style w:type="paragraph" w:customStyle="1" w:styleId="5E31D042824646C5A042044CEA974435">
    <w:name w:val="5E31D042824646C5A042044CEA974435"/>
  </w:style>
  <w:style w:type="paragraph" w:customStyle="1" w:styleId="E510554E78A44FB7A69EFFC3694E625B">
    <w:name w:val="E510554E78A44FB7A69EFFC3694E625B"/>
  </w:style>
  <w:style w:type="paragraph" w:customStyle="1" w:styleId="C6F3EA79557E4B8FB9D2F6F0E08405B1">
    <w:name w:val="C6F3EA79557E4B8FB9D2F6F0E08405B1"/>
  </w:style>
  <w:style w:type="character" w:styleId="Emphasis">
    <w:name w:val="Emphasis"/>
    <w:basedOn w:val="DefaultParagraphFont"/>
    <w:uiPriority w:val="2"/>
    <w:unhideWhenUsed/>
    <w:qFormat/>
    <w:rsid w:val="00E96F64"/>
    <w:rPr>
      <w:color w:val="5B9BD5" w:themeColor="accent1"/>
    </w:rPr>
  </w:style>
  <w:style w:type="paragraph" w:customStyle="1" w:styleId="4F2A689002EB459688277F8BF4958419">
    <w:name w:val="4F2A689002EB459688277F8BF4958419"/>
  </w:style>
  <w:style w:type="paragraph" w:customStyle="1" w:styleId="3C2A94BB6DDE4418876B44EC88248FA5">
    <w:name w:val="3C2A94BB6DDE4418876B44EC88248FA5"/>
  </w:style>
  <w:style w:type="paragraph" w:customStyle="1" w:styleId="12C987C9EA964D7CA0CC93F281111754">
    <w:name w:val="12C987C9EA964D7CA0CC93F281111754"/>
  </w:style>
  <w:style w:type="paragraph" w:customStyle="1" w:styleId="ResumeText">
    <w:name w:val="Resume Text"/>
    <w:basedOn w:val="Normal"/>
    <w:qFormat/>
    <w:rsid w:val="00D3762B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9E38F1684E484F7B9EC4F1DE6D99EB77">
    <w:name w:val="9E38F1684E484F7B9EC4F1DE6D99EB77"/>
  </w:style>
  <w:style w:type="character" w:styleId="PlaceholderText">
    <w:name w:val="Placeholder Text"/>
    <w:basedOn w:val="DefaultParagraphFont"/>
    <w:uiPriority w:val="99"/>
    <w:semiHidden/>
    <w:rsid w:val="00E96F64"/>
    <w:rPr>
      <w:color w:val="808080"/>
    </w:rPr>
  </w:style>
  <w:style w:type="paragraph" w:customStyle="1" w:styleId="F1A214B2E47C4752902356136E7623DD">
    <w:name w:val="F1A214B2E47C4752902356136E7623DD"/>
  </w:style>
  <w:style w:type="paragraph" w:customStyle="1" w:styleId="B7829B894B734466A7593394CE5DEA0F">
    <w:name w:val="B7829B894B734466A7593394CE5DEA0F"/>
  </w:style>
  <w:style w:type="paragraph" w:customStyle="1" w:styleId="68EA18B57761471E8E14D17A1EB35CC7">
    <w:name w:val="68EA18B57761471E8E14D17A1EB35CC7"/>
  </w:style>
  <w:style w:type="paragraph" w:customStyle="1" w:styleId="D0AB60BC84BA4261B7FE514032AE4178">
    <w:name w:val="D0AB60BC84BA4261B7FE514032AE4178"/>
  </w:style>
  <w:style w:type="paragraph" w:customStyle="1" w:styleId="265CF4007CB64BF7ACE7D831939139E1">
    <w:name w:val="265CF4007CB64BF7ACE7D831939139E1"/>
  </w:style>
  <w:style w:type="paragraph" w:customStyle="1" w:styleId="8B3A8B214D5B4027ABEDA0B4767E795C">
    <w:name w:val="8B3A8B214D5B4027ABEDA0B4767E795C"/>
  </w:style>
  <w:style w:type="paragraph" w:customStyle="1" w:styleId="D70A932167B942B391D7CABFACA6E0FE">
    <w:name w:val="D70A932167B942B391D7CABFACA6E0FE"/>
  </w:style>
  <w:style w:type="paragraph" w:customStyle="1" w:styleId="BCF27B74483B4A21B32D423BC0B57B2D">
    <w:name w:val="BCF27B74483B4A21B32D423BC0B57B2D"/>
  </w:style>
  <w:style w:type="paragraph" w:customStyle="1" w:styleId="322F753D4AAE4D038B3FBD5A7B03714B">
    <w:name w:val="322F753D4AAE4D038B3FBD5A7B03714B"/>
  </w:style>
  <w:style w:type="paragraph" w:customStyle="1" w:styleId="2E6A3121607944E79E7C73EFB3D21F4A">
    <w:name w:val="2E6A3121607944E79E7C73EFB3D21F4A"/>
  </w:style>
  <w:style w:type="paragraph" w:customStyle="1" w:styleId="73F095FE55C743209910EC0464D7F8C4">
    <w:name w:val="73F095FE55C743209910EC0464D7F8C4"/>
  </w:style>
  <w:style w:type="paragraph" w:customStyle="1" w:styleId="6F4C6F2E532344ECB12E772822611F51">
    <w:name w:val="6F4C6F2E532344ECB12E772822611F51"/>
    <w:rsid w:val="00D3762B"/>
  </w:style>
  <w:style w:type="paragraph" w:customStyle="1" w:styleId="3F42598556444FB987017F30BE143DE0">
    <w:name w:val="3F42598556444FB987017F30BE143DE0"/>
    <w:rsid w:val="00D3762B"/>
  </w:style>
  <w:style w:type="paragraph" w:customStyle="1" w:styleId="1CBD569E4D154F6C8B033FA6E47B7220">
    <w:name w:val="1CBD569E4D154F6C8B033FA6E47B7220"/>
    <w:rsid w:val="00D3762B"/>
  </w:style>
  <w:style w:type="paragraph" w:customStyle="1" w:styleId="0AE73F08D7CC4785AB7F6277F8DFB149">
    <w:name w:val="0AE73F08D7CC4785AB7F6277F8DFB149"/>
    <w:rsid w:val="00D3762B"/>
  </w:style>
  <w:style w:type="paragraph" w:customStyle="1" w:styleId="E81E3FA31C774F08B723B6D287F35E96">
    <w:name w:val="E81E3FA31C774F08B723B6D287F35E96"/>
    <w:rsid w:val="00D3762B"/>
  </w:style>
  <w:style w:type="paragraph" w:customStyle="1" w:styleId="26102F9A9D314345ACEDD36BADAABDD8">
    <w:name w:val="26102F9A9D314345ACEDD36BADAABDD8"/>
    <w:rsid w:val="00D3762B"/>
  </w:style>
  <w:style w:type="paragraph" w:customStyle="1" w:styleId="5E28716776A744A9941DC874A9C89FB0">
    <w:name w:val="5E28716776A744A9941DC874A9C89FB0"/>
    <w:rsid w:val="00D3762B"/>
  </w:style>
  <w:style w:type="paragraph" w:customStyle="1" w:styleId="2454F9A05D68497B8E97BA5245AD5BC2">
    <w:name w:val="2454F9A05D68497B8E97BA5245AD5BC2"/>
    <w:rsid w:val="00D3762B"/>
  </w:style>
  <w:style w:type="paragraph" w:customStyle="1" w:styleId="AD903C6F2C404D8985708CAB2299E791">
    <w:name w:val="AD903C6F2C404D8985708CAB2299E791"/>
    <w:rsid w:val="00D3762B"/>
  </w:style>
  <w:style w:type="paragraph" w:customStyle="1" w:styleId="CB069C07FEC04120951DF85272846D46">
    <w:name w:val="CB069C07FEC04120951DF85272846D46"/>
    <w:rsid w:val="00D3762B"/>
  </w:style>
  <w:style w:type="paragraph" w:customStyle="1" w:styleId="A16399F4792940748E008F98AE1D60A8">
    <w:name w:val="A16399F4792940748E008F98AE1D60A8"/>
    <w:rsid w:val="00D3762B"/>
  </w:style>
  <w:style w:type="paragraph" w:customStyle="1" w:styleId="6802299801BA4D559950F2655349760D">
    <w:name w:val="6802299801BA4D559950F2655349760D"/>
    <w:rsid w:val="00D3762B"/>
  </w:style>
  <w:style w:type="paragraph" w:customStyle="1" w:styleId="9AB880724EBB4FF59E4F604EF88142B0">
    <w:name w:val="9AB880724EBB4FF59E4F604EF88142B0"/>
    <w:rsid w:val="00D3762B"/>
  </w:style>
  <w:style w:type="paragraph" w:customStyle="1" w:styleId="11C8E6C5EE6A41A18732C6871555E910">
    <w:name w:val="11C8E6C5EE6A41A18732C6871555E910"/>
    <w:rsid w:val="00D3762B"/>
  </w:style>
  <w:style w:type="paragraph" w:customStyle="1" w:styleId="C89B605FB2074D6D8DBF2E72FCA8663C">
    <w:name w:val="C89B605FB2074D6D8DBF2E72FCA8663C"/>
    <w:rsid w:val="00D3762B"/>
  </w:style>
  <w:style w:type="paragraph" w:customStyle="1" w:styleId="38871829B18B46AF9F0B58302633B3EF">
    <w:name w:val="38871829B18B46AF9F0B58302633B3EF"/>
    <w:rsid w:val="00D3762B"/>
  </w:style>
  <w:style w:type="paragraph" w:customStyle="1" w:styleId="EDA55F13F64A458D8DCD6159ECB2A755">
    <w:name w:val="EDA55F13F64A458D8DCD6159ECB2A755"/>
    <w:rsid w:val="00D3762B"/>
  </w:style>
  <w:style w:type="paragraph" w:customStyle="1" w:styleId="09CADC43CB8B47A1BC60BB148C71F506">
    <w:name w:val="09CADC43CB8B47A1BC60BB148C71F506"/>
    <w:rsid w:val="00D3762B"/>
  </w:style>
  <w:style w:type="paragraph" w:customStyle="1" w:styleId="6ED8FD690B5945988ABC58A8D6F88F3A">
    <w:name w:val="6ED8FD690B5945988ABC58A8D6F88F3A"/>
    <w:rsid w:val="00D3762B"/>
  </w:style>
  <w:style w:type="paragraph" w:customStyle="1" w:styleId="DCD9457B50D24B0CAF4FD1FBA0ECE682">
    <w:name w:val="DCD9457B50D24B0CAF4FD1FBA0ECE682"/>
    <w:rsid w:val="00D3762B"/>
  </w:style>
  <w:style w:type="paragraph" w:customStyle="1" w:styleId="523CA2CAA2D2430E927FC77AD2B0017B">
    <w:name w:val="523CA2CAA2D2430E927FC77AD2B0017B"/>
    <w:rsid w:val="00D3762B"/>
  </w:style>
  <w:style w:type="paragraph" w:customStyle="1" w:styleId="144F98B3672946CE98E461E4A2FE5048">
    <w:name w:val="144F98B3672946CE98E461E4A2FE5048"/>
    <w:rsid w:val="00D3762B"/>
  </w:style>
  <w:style w:type="paragraph" w:customStyle="1" w:styleId="E019FC6A94A94831B195F0BB51A4F294">
    <w:name w:val="E019FC6A94A94831B195F0BB51A4F294"/>
    <w:rsid w:val="00D3762B"/>
  </w:style>
  <w:style w:type="paragraph" w:customStyle="1" w:styleId="CB2A94029B0F4EFF9D790E1930A8E956">
    <w:name w:val="CB2A94029B0F4EFF9D790E1930A8E956"/>
    <w:rsid w:val="00750436"/>
  </w:style>
  <w:style w:type="paragraph" w:customStyle="1" w:styleId="DA16560FB8E3478090FF88D8BF66BB33">
    <w:name w:val="DA16560FB8E3478090FF88D8BF66BB33"/>
    <w:rsid w:val="00750436"/>
  </w:style>
  <w:style w:type="paragraph" w:customStyle="1" w:styleId="9D3632CCDC4B40C6BD4F61EDBC8CE3FB">
    <w:name w:val="9D3632CCDC4B40C6BD4F61EDBC8CE3FB"/>
    <w:rsid w:val="00E96F64"/>
  </w:style>
  <w:style w:type="paragraph" w:customStyle="1" w:styleId="BE42A9059F6343CBBE7C070577D9009C">
    <w:name w:val="BE42A9059F6343CBBE7C070577D9009C"/>
    <w:rsid w:val="00E96F64"/>
  </w:style>
  <w:style w:type="paragraph" w:customStyle="1" w:styleId="74DA900F5CE84713B768BE4848747CDB">
    <w:name w:val="74DA900F5CE84713B768BE4848747CDB"/>
    <w:rsid w:val="00E96F64"/>
  </w:style>
  <w:style w:type="paragraph" w:customStyle="1" w:styleId="6ED43B58CAFC4E12A5CA5B1260DEFF8C">
    <w:name w:val="6ED43B58CAFC4E12A5CA5B1260DEFF8C"/>
    <w:rsid w:val="00E96F64"/>
  </w:style>
  <w:style w:type="paragraph" w:customStyle="1" w:styleId="5CB841CB27F44D1CAC63673CA6EDB26A">
    <w:name w:val="5CB841CB27F44D1CAC63673CA6EDB26A"/>
    <w:rsid w:val="00E96F64"/>
  </w:style>
  <w:style w:type="paragraph" w:customStyle="1" w:styleId="16AE31A94AB343B6A2A9458E57E25853">
    <w:name w:val="16AE31A94AB343B6A2A9458E57E25853"/>
    <w:rsid w:val="00E96F64"/>
  </w:style>
  <w:style w:type="paragraph" w:customStyle="1" w:styleId="3D38F407468F4669BA7B970B21CE074C">
    <w:name w:val="3D38F407468F4669BA7B970B21CE074C"/>
    <w:rsid w:val="00E96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#13 Abasitong street, Itu.</CompanyAddress>
  <CompanyPhone>08100461073</CompanyPhone>
  <CompanyFax/>
  <CompanyEmail>ruthny16@gmail.com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3C15EB-621E-47F3-8CB3-B8E92985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402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NYONG, RUTH</dc:creator>
  <cp:keywords/>
  <cp:lastModifiedBy>ANNYZBIET</cp:lastModifiedBy>
  <cp:revision>9</cp:revision>
  <dcterms:created xsi:type="dcterms:W3CDTF">2018-04-15T18:58:00Z</dcterms:created>
  <dcterms:modified xsi:type="dcterms:W3CDTF">2018-05-02T20:58:00Z</dcterms:modified>
  <cp:category>Uyo, 5200001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